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7B4B83C2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4B483B">
              <w:rPr>
                <w:rFonts w:ascii="맑은 고딕" w:eastAsia="맑은 고딕" w:hAnsi="맑은 고딕"/>
                <w:szCs w:val="20"/>
              </w:rPr>
              <w:t>30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1BF040FF" w:rsidR="00C71D6B" w:rsidRPr="00B23191" w:rsidRDefault="009F23FC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 w:rsidR="00C31A74">
              <w:rPr>
                <w:rFonts w:ascii="맑은 고딕" w:eastAsia="맑은 고딕" w:hAnsi="맑은 고딕" w:hint="eastAsia"/>
                <w:szCs w:val="20"/>
              </w:rPr>
              <w:t>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075CD040" w:rsidR="00C71D6B" w:rsidRPr="008A3501" w:rsidRDefault="00A64FFD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1조 주제 정하기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5E562FF8" w14:textId="431CC285" w:rsidR="00FB18B6" w:rsidRPr="009F23FC" w:rsidRDefault="00FB18B6" w:rsidP="009F23FC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3F68EB17" w14:textId="77777777" w:rsidR="00FB18B6" w:rsidRDefault="009F23FC" w:rsidP="009F23FC">
            <w:pPr>
              <w:pStyle w:val="af5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9F23FC">
              <w:rPr>
                <w:rFonts w:ascii="맑은 고딕" w:eastAsia="맑은 고딕" w:hAnsi="맑은 고딕" w:hint="eastAsia"/>
                <w:szCs w:val="20"/>
              </w:rPr>
              <w:t xml:space="preserve">오후 회의 </w:t>
            </w:r>
          </w:p>
          <w:p w14:paraId="3921680A" w14:textId="77777777" w:rsidR="009F23FC" w:rsidRDefault="009F23FC" w:rsidP="00A64FFD">
            <w:pPr>
              <w:rPr>
                <w:rFonts w:ascii="맑은 고딕" w:eastAsia="맑은 고딕" w:hAnsi="맑은 고딕"/>
                <w:szCs w:val="20"/>
              </w:rPr>
            </w:pPr>
          </w:p>
          <w:p w14:paraId="160D4BD1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기능정리</w:t>
            </w:r>
          </w:p>
          <w:p w14:paraId="172250D8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1A841FA0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로그인 회원가입</w:t>
            </w:r>
          </w:p>
          <w:p w14:paraId="59BDF698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물건 등록 기능 검색기능 수정/삭제</w:t>
            </w:r>
          </w:p>
          <w:p w14:paraId="67AA0B45" w14:textId="4A019913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댓글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은 없고 </w:t>
            </w:r>
            <w:r w:rsidRPr="004B483B">
              <w:rPr>
                <w:rFonts w:ascii="맑은 고딕" w:eastAsia="맑은 고딕" w:hAnsi="맑은 고딕" w:hint="eastAsia"/>
                <w:szCs w:val="20"/>
              </w:rPr>
              <w:t>판매자-구매자 채팅(혹은 쪽지)</w:t>
            </w:r>
          </w:p>
          <w:p w14:paraId="017F3F0C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09A24ED5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동네생활에 CRUD 검색, 카테고리분류, 댓글CRUD</w:t>
            </w:r>
          </w:p>
          <w:p w14:paraId="32B6FFF2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3185BF98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 w:rsidRPr="004B483B">
              <w:rPr>
                <w:rFonts w:ascii="맑은 고딕" w:eastAsia="맑은 고딕" w:hAnsi="맑은 고딕" w:hint="eastAsia"/>
                <w:szCs w:val="20"/>
              </w:rPr>
              <w:t>내근처</w:t>
            </w:r>
            <w:proofErr w:type="spellEnd"/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 - </w:t>
            </w:r>
            <w:proofErr w:type="spellStart"/>
            <w:r w:rsidRPr="004B483B">
              <w:rPr>
                <w:rFonts w:ascii="맑은 고딕" w:eastAsia="맑은 고딕" w:hAnsi="맑은 고딕" w:hint="eastAsia"/>
                <w:szCs w:val="20"/>
              </w:rPr>
              <w:t>위에거랑</w:t>
            </w:r>
            <w:proofErr w:type="spellEnd"/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 똑같음</w:t>
            </w:r>
          </w:p>
          <w:p w14:paraId="7313EFC9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5EE2F81A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마이페이지 - 프로필 보기, 프로필수정, 판매&amp;구매내역, </w:t>
            </w:r>
            <w:proofErr w:type="spellStart"/>
            <w:r w:rsidRPr="004B483B">
              <w:rPr>
                <w:rFonts w:ascii="맑은 고딕" w:eastAsia="맑은 고딕" w:hAnsi="맑은 고딕" w:hint="eastAsia"/>
                <w:szCs w:val="20"/>
              </w:rPr>
              <w:t>찜목록</w:t>
            </w:r>
            <w:proofErr w:type="spellEnd"/>
            <w:r w:rsidRPr="004B483B">
              <w:rPr>
                <w:rFonts w:ascii="맑은 고딕" w:eastAsia="맑은 고딕" w:hAnsi="맑은 고딕" w:hint="eastAsia"/>
                <w:szCs w:val="20"/>
              </w:rPr>
              <w:t>, 작성 글/댓글 목록, 공지사항, FAQ, 문의하기</w:t>
            </w:r>
          </w:p>
          <w:p w14:paraId="08F8B8FC" w14:textId="63BE0008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/>
                <w:szCs w:val="20"/>
              </w:rPr>
              <w:t>----------------------------------------</w:t>
            </w:r>
          </w:p>
          <w:p w14:paraId="48DD4B93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테이블 목록</w:t>
            </w:r>
          </w:p>
          <w:p w14:paraId="6CA930CC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멤버 테이블, 물건 테이블, (동네생활/</w:t>
            </w:r>
            <w:proofErr w:type="spellStart"/>
            <w:r w:rsidRPr="004B483B">
              <w:rPr>
                <w:rFonts w:ascii="맑은 고딕" w:eastAsia="맑은 고딕" w:hAnsi="맑은 고딕" w:hint="eastAsia"/>
                <w:szCs w:val="20"/>
              </w:rPr>
              <w:t>내근처</w:t>
            </w:r>
            <w:proofErr w:type="spellEnd"/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) (글/댓글) 테이블, 채팅 테이블, 마이페이지 </w:t>
            </w:r>
            <w:proofErr w:type="spellStart"/>
            <w:r w:rsidRPr="004B483B">
              <w:rPr>
                <w:rFonts w:ascii="맑은 고딕" w:eastAsia="맑은 고딕" w:hAnsi="맑은 고딕" w:hint="eastAsia"/>
                <w:szCs w:val="20"/>
              </w:rPr>
              <w:t>찜목록</w:t>
            </w:r>
            <w:proofErr w:type="spellEnd"/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 테이블, 공지사항 테이블, 문의하기 테이블</w:t>
            </w:r>
          </w:p>
          <w:p w14:paraId="7A780D76" w14:textId="0B143091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/>
                <w:szCs w:val="20"/>
              </w:rPr>
              <w:t>----------------------------------------</w:t>
            </w:r>
          </w:p>
          <w:p w14:paraId="6AA9697E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관리자 페이지</w:t>
            </w:r>
          </w:p>
          <w:p w14:paraId="0040E9E8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물건관리, 회원관리, 글 관리X2, 공지사항관리, </w:t>
            </w:r>
            <w:proofErr w:type="spellStart"/>
            <w:r w:rsidRPr="004B483B">
              <w:rPr>
                <w:rFonts w:ascii="맑은 고딕" w:eastAsia="맑은 고딕" w:hAnsi="맑은 고딕" w:hint="eastAsia"/>
                <w:szCs w:val="20"/>
              </w:rPr>
              <w:t>faq</w:t>
            </w:r>
            <w:proofErr w:type="spellEnd"/>
            <w:r w:rsidRPr="004B483B">
              <w:rPr>
                <w:rFonts w:ascii="맑은 고딕" w:eastAsia="맑은 고딕" w:hAnsi="맑은 고딕" w:hint="eastAsia"/>
                <w:szCs w:val="20"/>
              </w:rPr>
              <w:t>관리, 문의내역</w:t>
            </w:r>
          </w:p>
          <w:p w14:paraId="7ED71B95" w14:textId="2097CF3E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/>
                <w:szCs w:val="20"/>
              </w:rPr>
              <w:t>----------------------------------------</w:t>
            </w:r>
          </w:p>
          <w:p w14:paraId="1D4A2E33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일정</w:t>
            </w:r>
          </w:p>
          <w:p w14:paraId="41DB12CC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7/9 전에 페이지를 만들자. UI기반으로 스토리보드 만들자</w:t>
            </w:r>
          </w:p>
          <w:p w14:paraId="0C6D05C3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스토리보드는 7/8까지 </w:t>
            </w:r>
            <w:proofErr w:type="spellStart"/>
            <w:r w:rsidRPr="004B483B">
              <w:rPr>
                <w:rFonts w:ascii="맑은 고딕" w:eastAsia="맑은 고딕" w:hAnsi="맑은 고딕" w:hint="eastAsia"/>
                <w:szCs w:val="20"/>
              </w:rPr>
              <w:t>만들것</w:t>
            </w:r>
            <w:proofErr w:type="spellEnd"/>
          </w:p>
          <w:p w14:paraId="4D82C1A9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포인트 </w:t>
            </w:r>
            <w:proofErr w:type="spellStart"/>
            <w:r w:rsidRPr="004B483B">
              <w:rPr>
                <w:rFonts w:ascii="맑은 고딕" w:eastAsia="맑은 고딕" w:hAnsi="맑은 고딕" w:hint="eastAsia"/>
                <w:szCs w:val="20"/>
              </w:rPr>
              <w:t>같은것을</w:t>
            </w:r>
            <w:proofErr w:type="spellEnd"/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 어디에 </w:t>
            </w:r>
            <w:proofErr w:type="spellStart"/>
            <w:r w:rsidRPr="004B483B">
              <w:rPr>
                <w:rFonts w:ascii="맑은 고딕" w:eastAsia="맑은 고딕" w:hAnsi="맑은 고딕" w:hint="eastAsia"/>
                <w:szCs w:val="20"/>
              </w:rPr>
              <w:t>넣을것인지</w:t>
            </w:r>
            <w:proofErr w:type="spellEnd"/>
            <w:r w:rsidRPr="004B483B">
              <w:rPr>
                <w:rFonts w:ascii="맑은 고딕" w:eastAsia="맑은 고딕" w:hAnsi="맑은 고딕" w:hint="eastAsia"/>
                <w:szCs w:val="20"/>
              </w:rPr>
              <w:t xml:space="preserve"> 회의는 다음주 화요일에</w:t>
            </w:r>
          </w:p>
          <w:p w14:paraId="07A2FC22" w14:textId="3A5A3E00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/>
                <w:szCs w:val="20"/>
              </w:rPr>
              <w:t>----------------------------------------</w:t>
            </w:r>
          </w:p>
          <w:p w14:paraId="12AF61F2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lastRenderedPageBreak/>
              <w:t>당근마켓 모든 기능을 구현한다 가정하고 기능을 따오기</w:t>
            </w:r>
          </w:p>
          <w:p w14:paraId="6D4D403A" w14:textId="77777777" w:rsidR="004B483B" w:rsidRPr="004B483B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테이블명 규칙=YOMUL_*</w:t>
            </w:r>
          </w:p>
          <w:p w14:paraId="28C8DF7A" w14:textId="33096682" w:rsidR="009F23FC" w:rsidRPr="009F23FC" w:rsidRDefault="004B483B" w:rsidP="004B483B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 w:rsidRPr="004B483B">
              <w:rPr>
                <w:rFonts w:ascii="맑은 고딕" w:eastAsia="맑은 고딕" w:hAnsi="맑은 고딕" w:hint="eastAsia"/>
                <w:szCs w:val="20"/>
              </w:rPr>
              <w:t>내일까지 UI 분석해오기</w:t>
            </w: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5BB4B81" w14:textId="77777777" w:rsidR="00645D57" w:rsidRDefault="00645D57" w:rsidP="00645D57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1BBDF551" w14:textId="197CD908" w:rsidR="005A10A9" w:rsidRDefault="005A10A9" w:rsidP="00984AC8">
            <w:pPr>
              <w:rPr>
                <w:rFonts w:ascii="맑은 고딕" w:eastAsia="맑은 고딕" w:hAnsi="맑은 고딕"/>
                <w:szCs w:val="20"/>
              </w:rPr>
            </w:pPr>
          </w:p>
          <w:p w14:paraId="5CCB095F" w14:textId="77777777" w:rsidR="00984AC8" w:rsidRDefault="00984AC8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449C989" w14:textId="67426A4C" w:rsidR="00625E1D" w:rsidRPr="00A51635" w:rsidRDefault="00625E1D" w:rsidP="00A51635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DF24CF" w:rsidRPr="00E739E4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FA91" w14:textId="77777777" w:rsidR="001A2E85" w:rsidRDefault="001A2E85">
      <w:r>
        <w:separator/>
      </w:r>
    </w:p>
  </w:endnote>
  <w:endnote w:type="continuationSeparator" w:id="0">
    <w:p w14:paraId="14908897" w14:textId="77777777" w:rsidR="001A2E85" w:rsidRDefault="001A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6111" w14:textId="77777777" w:rsidR="001A2E85" w:rsidRDefault="001A2E85">
      <w:r>
        <w:separator/>
      </w:r>
    </w:p>
  </w:footnote>
  <w:footnote w:type="continuationSeparator" w:id="0">
    <w:p w14:paraId="03CD2F2D" w14:textId="77777777" w:rsidR="001A2E85" w:rsidRDefault="001A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728D0254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4B483B">
            <w:rPr>
              <w:rFonts w:ascii="Lucida Console" w:eastAsia="돋움" w:hAnsi="Lucida Console" w:hint="eastAsia"/>
              <w:noProof/>
            </w:rPr>
            <w:t>2021</w:t>
          </w:r>
          <w:r w:rsidR="004B483B">
            <w:rPr>
              <w:rFonts w:ascii="Lucida Console" w:eastAsia="돋움" w:hAnsi="Lucida Console" w:hint="eastAsia"/>
              <w:noProof/>
            </w:rPr>
            <w:t>년</w:t>
          </w:r>
          <w:r w:rsidR="004B483B">
            <w:rPr>
              <w:rFonts w:ascii="Lucida Console" w:eastAsia="돋움" w:hAnsi="Lucida Console" w:hint="eastAsia"/>
              <w:noProof/>
            </w:rPr>
            <w:t xml:space="preserve"> 7</w:t>
          </w:r>
          <w:r w:rsidR="004B483B">
            <w:rPr>
              <w:rFonts w:ascii="Lucida Console" w:eastAsia="돋움" w:hAnsi="Lucida Console" w:hint="eastAsia"/>
              <w:noProof/>
            </w:rPr>
            <w:t>월</w:t>
          </w:r>
          <w:r w:rsidR="004B483B">
            <w:rPr>
              <w:rFonts w:ascii="Lucida Console" w:eastAsia="돋움" w:hAnsi="Lucida Console" w:hint="eastAsia"/>
              <w:noProof/>
            </w:rPr>
            <w:t xml:space="preserve"> 2</w:t>
          </w:r>
          <w:r w:rsidR="004B483B">
            <w:rPr>
              <w:rFonts w:ascii="Lucida Console" w:eastAsia="돋움" w:hAnsi="Lucida Console" w:hint="eastAsia"/>
              <w:noProof/>
            </w:rPr>
            <w:t>일</w:t>
          </w:r>
          <w:r w:rsidR="004B483B">
            <w:rPr>
              <w:rFonts w:ascii="Lucida Console" w:eastAsia="돋움" w:hAnsi="Lucida Console" w:hint="eastAsia"/>
              <w:noProof/>
            </w:rPr>
            <w:t xml:space="preserve"> </w:t>
          </w:r>
          <w:r w:rsidR="004B483B">
            <w:rPr>
              <w:rFonts w:ascii="Lucida Console" w:eastAsia="돋움" w:hAnsi="Lucida Console" w:hint="eastAsia"/>
              <w:noProof/>
            </w:rPr>
            <w:t>오후</w:t>
          </w:r>
          <w:r w:rsidR="004B483B">
            <w:rPr>
              <w:rFonts w:ascii="Lucida Console" w:eastAsia="돋움" w:hAnsi="Lucida Console" w:hint="eastAsia"/>
              <w:noProof/>
            </w:rPr>
            <w:t xml:space="preserve"> 1</w:t>
          </w:r>
          <w:r w:rsidR="004B483B">
            <w:rPr>
              <w:rFonts w:ascii="Lucida Console" w:eastAsia="돋움" w:hAnsi="Lucida Console" w:hint="eastAsia"/>
              <w:noProof/>
            </w:rPr>
            <w:t>시</w:t>
          </w:r>
          <w:r w:rsidR="004B483B">
            <w:rPr>
              <w:rFonts w:ascii="Lucida Console" w:eastAsia="돋움" w:hAnsi="Lucida Console" w:hint="eastAsia"/>
              <w:noProof/>
            </w:rPr>
            <w:t xml:space="preserve"> 50</w:t>
          </w:r>
          <w:r w:rsidR="004B483B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16A79BF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A64FFD">
            <w:rPr>
              <w:rFonts w:ascii="Lucida Console" w:eastAsia="돋움" w:hAnsi="Lucida Console"/>
            </w:rPr>
            <w:t>1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2538A"/>
    <w:multiLevelType w:val="hybridMultilevel"/>
    <w:tmpl w:val="8F345630"/>
    <w:lvl w:ilvl="0" w:tplc="F836D3B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0596094A"/>
    <w:multiLevelType w:val="hybridMultilevel"/>
    <w:tmpl w:val="CC3A41C0"/>
    <w:lvl w:ilvl="0" w:tplc="628C1C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3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8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8700FC"/>
    <w:multiLevelType w:val="hybridMultilevel"/>
    <w:tmpl w:val="D0C23C32"/>
    <w:lvl w:ilvl="0" w:tplc="91328E18">
      <w:numFmt w:val="bullet"/>
      <w:lvlText w:val="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1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1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2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4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36"/>
  </w:num>
  <w:num w:numId="3">
    <w:abstractNumId w:val="6"/>
  </w:num>
  <w:num w:numId="4">
    <w:abstractNumId w:val="22"/>
  </w:num>
  <w:num w:numId="5">
    <w:abstractNumId w:val="16"/>
  </w:num>
  <w:num w:numId="6">
    <w:abstractNumId w:val="25"/>
  </w:num>
  <w:num w:numId="7">
    <w:abstractNumId w:val="30"/>
  </w:num>
  <w:num w:numId="8">
    <w:abstractNumId w:val="31"/>
  </w:num>
  <w:num w:numId="9">
    <w:abstractNumId w:val="17"/>
  </w:num>
  <w:num w:numId="10">
    <w:abstractNumId w:val="27"/>
  </w:num>
  <w:num w:numId="11">
    <w:abstractNumId w:val="0"/>
  </w:num>
  <w:num w:numId="12">
    <w:abstractNumId w:val="2"/>
  </w:num>
  <w:num w:numId="13">
    <w:abstractNumId w:val="21"/>
  </w:num>
  <w:num w:numId="14">
    <w:abstractNumId w:val="12"/>
  </w:num>
  <w:num w:numId="15">
    <w:abstractNumId w:val="10"/>
  </w:num>
  <w:num w:numId="16">
    <w:abstractNumId w:val="33"/>
  </w:num>
  <w:num w:numId="17">
    <w:abstractNumId w:val="20"/>
  </w:num>
  <w:num w:numId="18">
    <w:abstractNumId w:val="5"/>
  </w:num>
  <w:num w:numId="19">
    <w:abstractNumId w:val="37"/>
  </w:num>
  <w:num w:numId="20">
    <w:abstractNumId w:val="32"/>
  </w:num>
  <w:num w:numId="21">
    <w:abstractNumId w:val="1"/>
  </w:num>
  <w:num w:numId="22">
    <w:abstractNumId w:val="9"/>
  </w:num>
  <w:num w:numId="23">
    <w:abstractNumId w:val="34"/>
  </w:num>
  <w:num w:numId="24">
    <w:abstractNumId w:val="26"/>
  </w:num>
  <w:num w:numId="25">
    <w:abstractNumId w:val="35"/>
  </w:num>
  <w:num w:numId="26">
    <w:abstractNumId w:val="24"/>
  </w:num>
  <w:num w:numId="27">
    <w:abstractNumId w:val="15"/>
  </w:num>
  <w:num w:numId="28">
    <w:abstractNumId w:val="29"/>
  </w:num>
  <w:num w:numId="29">
    <w:abstractNumId w:val="23"/>
  </w:num>
  <w:num w:numId="30">
    <w:abstractNumId w:val="14"/>
  </w:num>
  <w:num w:numId="31">
    <w:abstractNumId w:val="28"/>
  </w:num>
  <w:num w:numId="32">
    <w:abstractNumId w:val="8"/>
  </w:num>
  <w:num w:numId="33">
    <w:abstractNumId w:val="7"/>
  </w:num>
  <w:num w:numId="34">
    <w:abstractNumId w:val="11"/>
  </w:num>
  <w:num w:numId="35">
    <w:abstractNumId w:val="18"/>
  </w:num>
  <w:num w:numId="36">
    <w:abstractNumId w:val="4"/>
  </w:num>
  <w:num w:numId="37">
    <w:abstractNumId w:val="1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82242"/>
    <w:rsid w:val="00085DFD"/>
    <w:rsid w:val="000860DE"/>
    <w:rsid w:val="00093BBE"/>
    <w:rsid w:val="000978AF"/>
    <w:rsid w:val="000A2364"/>
    <w:rsid w:val="000A4556"/>
    <w:rsid w:val="000A6E4C"/>
    <w:rsid w:val="000B73D8"/>
    <w:rsid w:val="000C3BF6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670BE"/>
    <w:rsid w:val="00170A6E"/>
    <w:rsid w:val="00171116"/>
    <w:rsid w:val="00171B7C"/>
    <w:rsid w:val="0017696B"/>
    <w:rsid w:val="001769B7"/>
    <w:rsid w:val="00181647"/>
    <w:rsid w:val="00184765"/>
    <w:rsid w:val="00184F37"/>
    <w:rsid w:val="001976D3"/>
    <w:rsid w:val="001A273F"/>
    <w:rsid w:val="001A277B"/>
    <w:rsid w:val="001A2E85"/>
    <w:rsid w:val="001A31EF"/>
    <w:rsid w:val="001A48D2"/>
    <w:rsid w:val="001A517E"/>
    <w:rsid w:val="001B0366"/>
    <w:rsid w:val="001B03E5"/>
    <w:rsid w:val="001B096F"/>
    <w:rsid w:val="001B0CA5"/>
    <w:rsid w:val="001B25FA"/>
    <w:rsid w:val="001C3541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6478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2BA6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39E3"/>
    <w:rsid w:val="003B690B"/>
    <w:rsid w:val="003B6B69"/>
    <w:rsid w:val="003C05E2"/>
    <w:rsid w:val="003C44D7"/>
    <w:rsid w:val="003D330F"/>
    <w:rsid w:val="003E5A16"/>
    <w:rsid w:val="003E5F74"/>
    <w:rsid w:val="003E6315"/>
    <w:rsid w:val="003F37B4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483B"/>
    <w:rsid w:val="004B5DDE"/>
    <w:rsid w:val="004C010D"/>
    <w:rsid w:val="004C7967"/>
    <w:rsid w:val="004D50A0"/>
    <w:rsid w:val="004E096D"/>
    <w:rsid w:val="004F29CA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75CEE"/>
    <w:rsid w:val="00582707"/>
    <w:rsid w:val="00583CCB"/>
    <w:rsid w:val="00584217"/>
    <w:rsid w:val="00585EB3"/>
    <w:rsid w:val="005A10A9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2CA1"/>
    <w:rsid w:val="006070FD"/>
    <w:rsid w:val="00610A7F"/>
    <w:rsid w:val="00611195"/>
    <w:rsid w:val="00617818"/>
    <w:rsid w:val="00622C31"/>
    <w:rsid w:val="0062414D"/>
    <w:rsid w:val="00625E1D"/>
    <w:rsid w:val="00637423"/>
    <w:rsid w:val="006417D1"/>
    <w:rsid w:val="00645D57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3423"/>
    <w:rsid w:val="00694A76"/>
    <w:rsid w:val="006950AB"/>
    <w:rsid w:val="006B1CF9"/>
    <w:rsid w:val="006C187D"/>
    <w:rsid w:val="006C477C"/>
    <w:rsid w:val="006C4D63"/>
    <w:rsid w:val="006D3CEE"/>
    <w:rsid w:val="006E6306"/>
    <w:rsid w:val="006F0F73"/>
    <w:rsid w:val="006F50A5"/>
    <w:rsid w:val="006F6A8F"/>
    <w:rsid w:val="00700424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872F7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84AC8"/>
    <w:rsid w:val="009A08BE"/>
    <w:rsid w:val="009A1C33"/>
    <w:rsid w:val="009A37F0"/>
    <w:rsid w:val="009A52CE"/>
    <w:rsid w:val="009A61D3"/>
    <w:rsid w:val="009A7EEC"/>
    <w:rsid w:val="009B0679"/>
    <w:rsid w:val="009B3364"/>
    <w:rsid w:val="009B546C"/>
    <w:rsid w:val="009B78C2"/>
    <w:rsid w:val="009C6F83"/>
    <w:rsid w:val="009F1D54"/>
    <w:rsid w:val="009F23FC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1635"/>
    <w:rsid w:val="00A57ECC"/>
    <w:rsid w:val="00A64FFD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94544"/>
    <w:rsid w:val="00AA2022"/>
    <w:rsid w:val="00AA2D12"/>
    <w:rsid w:val="00AA7CF0"/>
    <w:rsid w:val="00AB37E7"/>
    <w:rsid w:val="00AC4297"/>
    <w:rsid w:val="00AC4364"/>
    <w:rsid w:val="00AC78F7"/>
    <w:rsid w:val="00AD085F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84C52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44305"/>
    <w:rsid w:val="00D5068B"/>
    <w:rsid w:val="00D54686"/>
    <w:rsid w:val="00D54CB3"/>
    <w:rsid w:val="00D60715"/>
    <w:rsid w:val="00D6159C"/>
    <w:rsid w:val="00D6258D"/>
    <w:rsid w:val="00D62AC0"/>
    <w:rsid w:val="00D63337"/>
    <w:rsid w:val="00D63D01"/>
    <w:rsid w:val="00D73E0C"/>
    <w:rsid w:val="00D8170B"/>
    <w:rsid w:val="00D82CC3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DF24CF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37866"/>
    <w:rsid w:val="00E44EE8"/>
    <w:rsid w:val="00E45D0F"/>
    <w:rsid w:val="00E46AEB"/>
    <w:rsid w:val="00E5272E"/>
    <w:rsid w:val="00E612CB"/>
    <w:rsid w:val="00E73434"/>
    <w:rsid w:val="00E739E4"/>
    <w:rsid w:val="00E77D66"/>
    <w:rsid w:val="00E8073B"/>
    <w:rsid w:val="00E82AC9"/>
    <w:rsid w:val="00E8402B"/>
    <w:rsid w:val="00E84B93"/>
    <w:rsid w:val="00E91F8F"/>
    <w:rsid w:val="00EA3E81"/>
    <w:rsid w:val="00EA4F57"/>
    <w:rsid w:val="00EA54D7"/>
    <w:rsid w:val="00EB0A3A"/>
    <w:rsid w:val="00EB1619"/>
    <w:rsid w:val="00EB64B4"/>
    <w:rsid w:val="00EB7FF2"/>
    <w:rsid w:val="00EE7D35"/>
    <w:rsid w:val="00EF6F5E"/>
    <w:rsid w:val="00F14FD7"/>
    <w:rsid w:val="00F15169"/>
    <w:rsid w:val="00F1668C"/>
    <w:rsid w:val="00F21CAF"/>
    <w:rsid w:val="00F2610A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D7A73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모니터링.dot</Template>
  <TotalTime>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박 준성</cp:lastModifiedBy>
  <cp:revision>3</cp:revision>
  <cp:lastPrinted>2010-04-28T02:48:00Z</cp:lastPrinted>
  <dcterms:created xsi:type="dcterms:W3CDTF">2021-06-28T08:39:00Z</dcterms:created>
  <dcterms:modified xsi:type="dcterms:W3CDTF">2021-07-02T04:53:00Z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