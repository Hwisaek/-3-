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1803918D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1C3541">
              <w:rPr>
                <w:rFonts w:ascii="맑은 고딕" w:eastAsia="맑은 고딕" w:hAnsi="맑은 고딕"/>
                <w:szCs w:val="20"/>
              </w:rPr>
              <w:t>2</w:t>
            </w:r>
            <w:r w:rsidR="009F23FC">
              <w:rPr>
                <w:rFonts w:ascii="맑은 고딕" w:eastAsia="맑은 고딕" w:hAnsi="맑은 고딕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1BF040FF" w:rsidR="00C71D6B" w:rsidRPr="00B23191" w:rsidRDefault="009F23FC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C31A74">
              <w:rPr>
                <w:rFonts w:ascii="맑은 고딕" w:eastAsia="맑은 고딕" w:hAnsi="맑은 고딕" w:hint="eastAsia"/>
                <w:szCs w:val="20"/>
              </w:rPr>
              <w:t>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075CD040" w:rsidR="00C71D6B" w:rsidRPr="008A3501" w:rsidRDefault="00A64FFD" w:rsidP="00A833E3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1조 주제 정하기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5E562FF8" w14:textId="431CC285" w:rsidR="00FB18B6" w:rsidRPr="009F23FC" w:rsidRDefault="00FB18B6" w:rsidP="009F23FC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3F68EB17" w14:textId="77777777" w:rsidR="00FB18B6" w:rsidRDefault="009F23FC" w:rsidP="009F23FC">
            <w:pPr>
              <w:pStyle w:val="af5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9F23FC">
              <w:rPr>
                <w:rFonts w:ascii="맑은 고딕" w:eastAsia="맑은 고딕" w:hAnsi="맑은 고딕" w:hint="eastAsia"/>
                <w:szCs w:val="20"/>
              </w:rPr>
              <w:t xml:space="preserve">오후 회의 </w:t>
            </w:r>
          </w:p>
          <w:p w14:paraId="3921680A" w14:textId="77777777" w:rsidR="009F23FC" w:rsidRDefault="009F23FC" w:rsidP="00A64FFD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5FC5910E" w14:textId="395AB608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주제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09BBB9B3" w14:textId="15790BC7" w:rsidR="009F23FC" w:rsidRDefault="009F23FC" w:rsidP="009F23FC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준성</w:t>
            </w:r>
            <w:r>
              <w:rPr>
                <w:rFonts w:ascii="맑은 고딕" w:eastAsia="맑은 고딕" w:hAnsi="맑은 고딕" w:hint="eastAsia"/>
                <w:szCs w:val="20"/>
              </w:rPr>
              <w:t>조원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웹 게임(주사위 게임)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웹 소켓</w:t>
            </w:r>
          </w:p>
          <w:p w14:paraId="22C04862" w14:textId="3D0A4EEF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</w:t>
            </w:r>
            <w:r>
              <w:rPr>
                <w:rFonts w:ascii="맑은 고딕" w:eastAsia="맑은 고딕" w:hAnsi="맑은 고딕" w:hint="eastAsia"/>
                <w:szCs w:val="20"/>
              </w:rPr>
              <w:t>조원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웹 게시판</w:t>
            </w:r>
            <w:r w:rsidR="00A64FFD">
              <w:rPr>
                <w:rFonts w:ascii="맑은 고딕" w:eastAsia="맑은 고딕" w:hAnsi="맑은 고딕" w:hint="eastAsia"/>
                <w:szCs w:val="20"/>
              </w:rPr>
              <w:t xml:space="preserve"> 기반의 사이트</w:t>
            </w:r>
            <w:r>
              <w:rPr>
                <w:rFonts w:ascii="맑은 고딕" w:eastAsia="맑은 고딕" w:hAnsi="맑은 고딕" w:hint="eastAsia"/>
                <w:szCs w:val="20"/>
              </w:rPr>
              <w:t>(특정 사이트 클론,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모티브로 다른 사이트 만들기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</w:p>
          <w:p w14:paraId="7FE18FA8" w14:textId="380F4DF4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다빈조원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클론 코딩 말고 모티브로 다른 사이트 만들기</w:t>
            </w:r>
          </w:p>
          <w:p w14:paraId="3F5D5F10" w14:textId="37EB1AFF" w:rsidR="009F23FC" w:rsidRDefault="009F23FC" w:rsidP="009F23FC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준수조원: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A64FFD">
              <w:rPr>
                <w:rFonts w:ascii="맑은 고딕" w:eastAsia="맑은 고딕" w:hAnsi="맑은 고딕" w:hint="eastAsia"/>
                <w:szCs w:val="20"/>
              </w:rPr>
              <w:t>쿠팡</w:t>
            </w:r>
            <w:proofErr w:type="spellEnd"/>
          </w:p>
          <w:p w14:paraId="45227DB9" w14:textId="6CD20A5F" w:rsidR="009F23FC" w:rsidRP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동성조원: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쿠팡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45A159A3" w14:textId="2AF4A1CF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05F059F2" w14:textId="1DE82A47" w:rsidR="009F23FC" w:rsidRPr="00A64FFD" w:rsidRDefault="009F23FC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A64FFD">
              <w:rPr>
                <w:rFonts w:ascii="맑은 고딕" w:eastAsia="맑은 고딕" w:hAnsi="맑은 고딕" w:hint="eastAsia"/>
                <w:szCs w:val="20"/>
              </w:rPr>
              <w:t>스타일쉐어</w:t>
            </w:r>
            <w:proofErr w:type="spellEnd"/>
            <w:r w:rsidRPr="00A64FFD">
              <w:rPr>
                <w:rFonts w:ascii="맑은 고딕" w:eastAsia="맑은 고딕" w:hAnsi="맑은 고딕" w:hint="eastAsia"/>
                <w:szCs w:val="20"/>
              </w:rPr>
              <w:t>,</w:t>
            </w:r>
            <w:r w:rsidRPr="00A64FFD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A64FFD">
              <w:rPr>
                <w:rFonts w:ascii="맑은 고딕" w:eastAsia="맑은 고딕" w:hAnsi="맑은 고딕" w:hint="eastAsia"/>
                <w:szCs w:val="20"/>
              </w:rPr>
              <w:t>쿠팡</w:t>
            </w:r>
            <w:proofErr w:type="spellEnd"/>
            <w:r w:rsidRPr="00A64FFD">
              <w:rPr>
                <w:rFonts w:ascii="맑은 고딕" w:eastAsia="맑은 고딕" w:hAnsi="맑은 고딕" w:hint="eastAsia"/>
                <w:szCs w:val="20"/>
              </w:rPr>
              <w:t>,</w:t>
            </w:r>
            <w:r w:rsidRPr="00A64FFD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A64FFD">
              <w:rPr>
                <w:rFonts w:ascii="맑은 고딕" w:eastAsia="맑은 고딕" w:hAnsi="맑은 고딕" w:hint="eastAsia"/>
                <w:szCs w:val="20"/>
              </w:rPr>
              <w:t>오늘의 집</w:t>
            </w:r>
          </w:p>
          <w:p w14:paraId="4BC69251" w14:textId="1BE8173A" w:rsidR="00A64FFD" w:rsidRPr="00A64FFD" w:rsidRDefault="00A64FFD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31CFD1D4" w14:textId="31C6A1F3" w:rsidR="00A64FFD" w:rsidRDefault="00A64FFD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A64FFD">
              <w:rPr>
                <w:rFonts w:ascii="맑은 고딕" w:eastAsia="맑은 고딕" w:hAnsi="맑은 고딕" w:hint="eastAsia"/>
                <w:szCs w:val="20"/>
              </w:rPr>
              <w:t>각자 하고 싶은 사이트 검색해서 무슨 기능이 있는지 정리해서 오기</w:t>
            </w: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>/29)</w:t>
            </w:r>
          </w:p>
          <w:p w14:paraId="7AF9F32F" w14:textId="77777777" w:rsidR="00A64FFD" w:rsidRPr="00A64FFD" w:rsidRDefault="00A64FFD" w:rsidP="00A64FFD">
            <w:pPr>
              <w:pStyle w:val="af5"/>
              <w:rPr>
                <w:rFonts w:ascii="맑은 고딕" w:eastAsia="맑은 고딕" w:hAnsi="맑은 고딕" w:hint="eastAsia"/>
                <w:szCs w:val="20"/>
              </w:rPr>
            </w:pPr>
          </w:p>
          <w:p w14:paraId="24CD81D1" w14:textId="70068FA5" w:rsidR="00A64FFD" w:rsidRDefault="00A64FFD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산출물 관리</w:t>
            </w:r>
          </w:p>
          <w:p w14:paraId="0D994056" w14:textId="77777777" w:rsidR="00A64FFD" w:rsidRPr="00A64FFD" w:rsidRDefault="00A64FFD" w:rsidP="00A64FFD">
            <w:pPr>
              <w:pStyle w:val="af5"/>
              <w:rPr>
                <w:rFonts w:ascii="맑은 고딕" w:eastAsia="맑은 고딕" w:hAnsi="맑은 고딕" w:hint="eastAsia"/>
                <w:szCs w:val="20"/>
              </w:rPr>
            </w:pPr>
          </w:p>
          <w:p w14:paraId="28EC5583" w14:textId="7B02B7A7" w:rsidR="00A64FFD" w:rsidRPr="00A64FFD" w:rsidRDefault="00A64FFD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회의록 작성 누가 할 것인지</w:t>
            </w:r>
            <w:r>
              <w:rPr>
                <w:rFonts w:ascii="맑은 고딕" w:eastAsia="맑은 고딕" w:hAnsi="맑은 고딕" w:hint="eastAsia"/>
                <w:szCs w:val="20"/>
              </w:rPr>
              <w:t>(6</w:t>
            </w:r>
            <w:r>
              <w:rPr>
                <w:rFonts w:ascii="맑은 고딕" w:eastAsia="맑은 고딕" w:hAnsi="맑은 고딕"/>
                <w:szCs w:val="20"/>
              </w:rPr>
              <w:t>/29)</w:t>
            </w:r>
          </w:p>
          <w:p w14:paraId="343F3776" w14:textId="77777777" w:rsidR="009F23FC" w:rsidRPr="00A64FFD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28C8DF7A" w14:textId="59F8AE2F" w:rsidR="009F23FC" w:rsidRPr="009F23FC" w:rsidRDefault="009F23FC" w:rsidP="009F23FC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5BB4B81" w14:textId="77777777" w:rsidR="00645D57" w:rsidRDefault="00645D57" w:rsidP="00645D57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1BBDF551" w14:textId="197CD908" w:rsidR="005A10A9" w:rsidRDefault="005A10A9" w:rsidP="00984AC8">
            <w:pPr>
              <w:rPr>
                <w:rFonts w:ascii="맑은 고딕" w:eastAsia="맑은 고딕" w:hAnsi="맑은 고딕"/>
                <w:szCs w:val="20"/>
              </w:rPr>
            </w:pPr>
          </w:p>
          <w:p w14:paraId="5CCB095F" w14:textId="77777777" w:rsidR="00984AC8" w:rsidRDefault="00984AC8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F7FF" w14:textId="77777777" w:rsidR="00085DFD" w:rsidRDefault="00085DFD">
      <w:r>
        <w:separator/>
      </w:r>
    </w:p>
  </w:endnote>
  <w:endnote w:type="continuationSeparator" w:id="0">
    <w:p w14:paraId="2D79FC4F" w14:textId="77777777" w:rsidR="00085DFD" w:rsidRDefault="0008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DC2B" w14:textId="77777777" w:rsidR="00085DFD" w:rsidRDefault="00085DFD">
      <w:r>
        <w:separator/>
      </w:r>
    </w:p>
  </w:footnote>
  <w:footnote w:type="continuationSeparator" w:id="0">
    <w:p w14:paraId="7F33CA77" w14:textId="77777777" w:rsidR="00085DFD" w:rsidRDefault="0008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16BFEDF4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9F23FC">
            <w:rPr>
              <w:rFonts w:ascii="Lucida Console" w:eastAsia="돋움" w:hAnsi="Lucida Console" w:hint="eastAsia"/>
              <w:noProof/>
            </w:rPr>
            <w:t>2021</w:t>
          </w:r>
          <w:r w:rsidR="009F23FC">
            <w:rPr>
              <w:rFonts w:ascii="Lucida Console" w:eastAsia="돋움" w:hAnsi="Lucida Console" w:hint="eastAsia"/>
              <w:noProof/>
            </w:rPr>
            <w:t>년</w:t>
          </w:r>
          <w:r w:rsidR="009F23FC">
            <w:rPr>
              <w:rFonts w:ascii="Lucida Console" w:eastAsia="돋움" w:hAnsi="Lucida Console" w:hint="eastAsia"/>
              <w:noProof/>
            </w:rPr>
            <w:t xml:space="preserve"> 6</w:t>
          </w:r>
          <w:r w:rsidR="009F23FC">
            <w:rPr>
              <w:rFonts w:ascii="Lucida Console" w:eastAsia="돋움" w:hAnsi="Lucida Console" w:hint="eastAsia"/>
              <w:noProof/>
            </w:rPr>
            <w:t>월</w:t>
          </w:r>
          <w:r w:rsidR="009F23FC">
            <w:rPr>
              <w:rFonts w:ascii="Lucida Console" w:eastAsia="돋움" w:hAnsi="Lucida Console" w:hint="eastAsia"/>
              <w:noProof/>
            </w:rPr>
            <w:t xml:space="preserve"> 28</w:t>
          </w:r>
          <w:r w:rsidR="009F23FC">
            <w:rPr>
              <w:rFonts w:ascii="Lucida Console" w:eastAsia="돋움" w:hAnsi="Lucida Console" w:hint="eastAsia"/>
              <w:noProof/>
            </w:rPr>
            <w:t>일</w:t>
          </w:r>
          <w:r w:rsidR="009F23FC">
            <w:rPr>
              <w:rFonts w:ascii="Lucida Console" w:eastAsia="돋움" w:hAnsi="Lucida Console" w:hint="eastAsia"/>
              <w:noProof/>
            </w:rPr>
            <w:t xml:space="preserve"> </w:t>
          </w:r>
          <w:r w:rsidR="009F23FC">
            <w:rPr>
              <w:rFonts w:ascii="Lucida Console" w:eastAsia="돋움" w:hAnsi="Lucida Console" w:hint="eastAsia"/>
              <w:noProof/>
            </w:rPr>
            <w:t>오후</w:t>
          </w:r>
          <w:r w:rsidR="009F23FC">
            <w:rPr>
              <w:rFonts w:ascii="Lucida Console" w:eastAsia="돋움" w:hAnsi="Lucida Console" w:hint="eastAsia"/>
              <w:noProof/>
            </w:rPr>
            <w:t xml:space="preserve"> 5</w:t>
          </w:r>
          <w:r w:rsidR="009F23FC">
            <w:rPr>
              <w:rFonts w:ascii="Lucida Console" w:eastAsia="돋움" w:hAnsi="Lucida Console" w:hint="eastAsia"/>
              <w:noProof/>
            </w:rPr>
            <w:t>시</w:t>
          </w:r>
          <w:r w:rsidR="009F23FC">
            <w:rPr>
              <w:rFonts w:ascii="Lucida Console" w:eastAsia="돋움" w:hAnsi="Lucida Console" w:hint="eastAsia"/>
              <w:noProof/>
            </w:rPr>
            <w:t xml:space="preserve"> 0</w:t>
          </w:r>
          <w:r w:rsidR="009F23FC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16A79BF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A64FFD">
            <w:rPr>
              <w:rFonts w:ascii="Lucida Console" w:eastAsia="돋움" w:hAnsi="Lucida Console"/>
            </w:rPr>
            <w:t>1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538A"/>
    <w:multiLevelType w:val="hybridMultilevel"/>
    <w:tmpl w:val="8F345630"/>
    <w:lvl w:ilvl="0" w:tplc="F836D3B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8700FC"/>
    <w:multiLevelType w:val="hybridMultilevel"/>
    <w:tmpl w:val="D0C23C32"/>
    <w:lvl w:ilvl="0" w:tplc="91328E18"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4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22"/>
  </w:num>
  <w:num w:numId="5">
    <w:abstractNumId w:val="16"/>
  </w:num>
  <w:num w:numId="6">
    <w:abstractNumId w:val="25"/>
  </w:num>
  <w:num w:numId="7">
    <w:abstractNumId w:val="30"/>
  </w:num>
  <w:num w:numId="8">
    <w:abstractNumId w:val="31"/>
  </w:num>
  <w:num w:numId="9">
    <w:abstractNumId w:val="17"/>
  </w:num>
  <w:num w:numId="10">
    <w:abstractNumId w:val="27"/>
  </w:num>
  <w:num w:numId="11">
    <w:abstractNumId w:val="0"/>
  </w:num>
  <w:num w:numId="12">
    <w:abstractNumId w:val="2"/>
  </w:num>
  <w:num w:numId="13">
    <w:abstractNumId w:val="21"/>
  </w:num>
  <w:num w:numId="14">
    <w:abstractNumId w:val="12"/>
  </w:num>
  <w:num w:numId="15">
    <w:abstractNumId w:val="10"/>
  </w:num>
  <w:num w:numId="16">
    <w:abstractNumId w:val="33"/>
  </w:num>
  <w:num w:numId="17">
    <w:abstractNumId w:val="20"/>
  </w:num>
  <w:num w:numId="18">
    <w:abstractNumId w:val="5"/>
  </w:num>
  <w:num w:numId="19">
    <w:abstractNumId w:val="37"/>
  </w:num>
  <w:num w:numId="20">
    <w:abstractNumId w:val="32"/>
  </w:num>
  <w:num w:numId="21">
    <w:abstractNumId w:val="1"/>
  </w:num>
  <w:num w:numId="22">
    <w:abstractNumId w:val="9"/>
  </w:num>
  <w:num w:numId="23">
    <w:abstractNumId w:val="34"/>
  </w:num>
  <w:num w:numId="24">
    <w:abstractNumId w:val="26"/>
  </w:num>
  <w:num w:numId="25">
    <w:abstractNumId w:val="35"/>
  </w:num>
  <w:num w:numId="26">
    <w:abstractNumId w:val="24"/>
  </w:num>
  <w:num w:numId="27">
    <w:abstractNumId w:val="15"/>
  </w:num>
  <w:num w:numId="28">
    <w:abstractNumId w:val="29"/>
  </w:num>
  <w:num w:numId="29">
    <w:abstractNumId w:val="23"/>
  </w:num>
  <w:num w:numId="30">
    <w:abstractNumId w:val="14"/>
  </w:num>
  <w:num w:numId="31">
    <w:abstractNumId w:val="28"/>
  </w:num>
  <w:num w:numId="32">
    <w:abstractNumId w:val="8"/>
  </w:num>
  <w:num w:numId="33">
    <w:abstractNumId w:val="7"/>
  </w:num>
  <w:num w:numId="34">
    <w:abstractNumId w:val="11"/>
  </w:num>
  <w:num w:numId="35">
    <w:abstractNumId w:val="18"/>
  </w:num>
  <w:num w:numId="36">
    <w:abstractNumId w:val="4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5DFD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3F37B4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85EB3"/>
    <w:rsid w:val="005A10A9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2CA1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45D57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3423"/>
    <w:rsid w:val="00694A76"/>
    <w:rsid w:val="006950AB"/>
    <w:rsid w:val="006B1CF9"/>
    <w:rsid w:val="006C187D"/>
    <w:rsid w:val="006C477C"/>
    <w:rsid w:val="006C4D63"/>
    <w:rsid w:val="006D3CEE"/>
    <w:rsid w:val="006E6306"/>
    <w:rsid w:val="006F0F73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84AC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9F23FC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4FFD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94544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44305"/>
    <w:rsid w:val="00D5068B"/>
    <w:rsid w:val="00D54686"/>
    <w:rsid w:val="00D54CB3"/>
    <w:rsid w:val="00D60715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37866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A4F57"/>
    <w:rsid w:val="00EA54D7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D7A73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</cp:revision>
  <cp:lastPrinted>2010-04-28T02:48:00Z</cp:lastPrinted>
  <dcterms:created xsi:type="dcterms:W3CDTF">2021-06-28T08:39:00Z</dcterms:created>
  <dcterms:modified xsi:type="dcterms:W3CDTF">2021-06-28T08:39:00Z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