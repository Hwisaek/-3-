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14B4" w14:textId="77777777"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14:paraId="54E6FAC2" w14:textId="77777777"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6881"/>
        <w:gridCol w:w="1236"/>
      </w:tblGrid>
      <w:tr w:rsidR="00C71D6B" w:rsidRPr="00B23191" w14:paraId="0D30BAB4" w14:textId="77777777" w:rsidTr="00472A67">
        <w:trPr>
          <w:trHeight w:val="399"/>
        </w:trPr>
        <w:tc>
          <w:tcPr>
            <w:tcW w:w="1256" w:type="dxa"/>
          </w:tcPr>
          <w:p w14:paraId="3C2EB540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14:paraId="66EC2ABE" w14:textId="786FE17A" w:rsidR="00C71D6B" w:rsidRPr="00B23191" w:rsidRDefault="00C31A74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021</w:t>
            </w:r>
            <w:r>
              <w:rPr>
                <w:rFonts w:ascii="맑은 고딕" w:eastAsia="맑은 고딕" w:hAnsi="맑은 고딕" w:hint="eastAsia"/>
                <w:szCs w:val="20"/>
              </w:rPr>
              <w:t>년 0</w:t>
            </w:r>
            <w:r w:rsidR="00E8073B">
              <w:rPr>
                <w:rFonts w:ascii="맑은 고딕" w:eastAsia="맑은 고딕" w:hAnsi="맑은 고딕"/>
                <w:szCs w:val="20"/>
              </w:rPr>
              <w:t>6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 w:rsidR="001C3541">
              <w:rPr>
                <w:rFonts w:ascii="맑은 고딕" w:eastAsia="맑은 고딕" w:hAnsi="맑은 고딕"/>
                <w:szCs w:val="20"/>
              </w:rPr>
              <w:t>2</w:t>
            </w:r>
            <w:r w:rsidR="00CD7813">
              <w:rPr>
                <w:rFonts w:ascii="맑은 고딕" w:eastAsia="맑은 고딕" w:hAnsi="맑은 고딕"/>
                <w:szCs w:val="20"/>
              </w:rPr>
              <w:t>9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</w:tr>
      <w:tr w:rsidR="00C71D6B" w:rsidRPr="00B23191" w14:paraId="1C1E0251" w14:textId="77777777" w:rsidTr="00472A67">
        <w:trPr>
          <w:trHeight w:val="399"/>
        </w:trPr>
        <w:tc>
          <w:tcPr>
            <w:tcW w:w="1256" w:type="dxa"/>
          </w:tcPr>
          <w:p w14:paraId="217752A6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14:paraId="79AA7A2D" w14:textId="4C3817A1" w:rsidR="00C71D6B" w:rsidRPr="00B23191" w:rsidRDefault="00C31A74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쌍용교육센터</w:t>
            </w:r>
          </w:p>
        </w:tc>
      </w:tr>
      <w:tr w:rsidR="00C71D6B" w:rsidRPr="00B23191" w14:paraId="1B8B99B9" w14:textId="77777777" w:rsidTr="00472A67">
        <w:trPr>
          <w:trHeight w:val="383"/>
        </w:trPr>
        <w:tc>
          <w:tcPr>
            <w:tcW w:w="1256" w:type="dxa"/>
          </w:tcPr>
          <w:p w14:paraId="464B9B8B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14:paraId="5D9AED39" w14:textId="1BF040FF" w:rsidR="00C71D6B" w:rsidRPr="00B23191" w:rsidRDefault="009F23FC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  <w:r w:rsidR="00C31A74">
              <w:rPr>
                <w:rFonts w:ascii="맑은 고딕" w:eastAsia="맑은 고딕" w:hAnsi="맑은 고딕" w:hint="eastAsia"/>
                <w:szCs w:val="20"/>
              </w:rPr>
              <w:t>조 전원</w:t>
            </w:r>
          </w:p>
        </w:tc>
      </w:tr>
      <w:tr w:rsidR="00C71D6B" w:rsidRPr="00B23191" w14:paraId="3C75DB93" w14:textId="77777777" w:rsidTr="00472A67">
        <w:trPr>
          <w:trHeight w:val="383"/>
        </w:trPr>
        <w:tc>
          <w:tcPr>
            <w:tcW w:w="1256" w:type="dxa"/>
          </w:tcPr>
          <w:p w14:paraId="559504E7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14:paraId="50EA02AF" w14:textId="497A1CEA" w:rsidR="00C71D6B" w:rsidRPr="008A3501" w:rsidRDefault="00CD7813" w:rsidP="00A833E3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주제 결정,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역할 분담,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계획 세우기</w:t>
            </w:r>
          </w:p>
        </w:tc>
      </w:tr>
      <w:tr w:rsidR="00A833E3" w:rsidRPr="00B23191" w14:paraId="1925A8FB" w14:textId="77777777" w:rsidTr="00472A67">
        <w:trPr>
          <w:trHeight w:val="255"/>
        </w:trPr>
        <w:tc>
          <w:tcPr>
            <w:tcW w:w="1256" w:type="dxa"/>
            <w:vMerge w:val="restart"/>
          </w:tcPr>
          <w:p w14:paraId="107574BE" w14:textId="77777777"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14:paraId="050C4471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14:paraId="42AA44FE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14:paraId="43CED559" w14:textId="77777777" w:rsidTr="00472A67">
        <w:trPr>
          <w:trHeight w:val="2901"/>
        </w:trPr>
        <w:tc>
          <w:tcPr>
            <w:tcW w:w="1256" w:type="dxa"/>
            <w:vMerge/>
          </w:tcPr>
          <w:p w14:paraId="54D05D74" w14:textId="77777777"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5E562FF8" w14:textId="431CC285" w:rsidR="00FB18B6" w:rsidRPr="009F23FC" w:rsidRDefault="00FB18B6" w:rsidP="009F23FC">
            <w:pPr>
              <w:pStyle w:val="af5"/>
              <w:ind w:leftChars="0" w:left="760"/>
              <w:rPr>
                <w:rFonts w:ascii="맑은 고딕" w:eastAsia="맑은 고딕" w:hAnsi="맑은 고딕"/>
                <w:szCs w:val="20"/>
              </w:rPr>
            </w:pPr>
          </w:p>
          <w:p w14:paraId="3F68EB17" w14:textId="77777777" w:rsidR="00FB18B6" w:rsidRDefault="009F23FC" w:rsidP="009F23FC">
            <w:pPr>
              <w:pStyle w:val="af5"/>
              <w:numPr>
                <w:ilvl w:val="0"/>
                <w:numId w:val="37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9F23FC">
              <w:rPr>
                <w:rFonts w:ascii="맑은 고딕" w:eastAsia="맑은 고딕" w:hAnsi="맑은 고딕" w:hint="eastAsia"/>
                <w:szCs w:val="20"/>
              </w:rPr>
              <w:t xml:space="preserve">오후 회의 </w:t>
            </w:r>
          </w:p>
          <w:p w14:paraId="3921680A" w14:textId="77777777" w:rsidR="009F23FC" w:rsidRDefault="009F23FC" w:rsidP="00A64FFD">
            <w:pPr>
              <w:rPr>
                <w:rFonts w:ascii="맑은 고딕" w:eastAsia="맑은 고딕" w:hAnsi="맑은 고딕"/>
                <w:szCs w:val="20"/>
              </w:rPr>
            </w:pPr>
          </w:p>
          <w:p w14:paraId="5FC5910E" w14:textId="395AB608" w:rsidR="009F23FC" w:rsidRDefault="009F23FC" w:rsidP="009F23FC">
            <w:pPr>
              <w:ind w:left="20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주제</w:t>
            </w:r>
            <w:r>
              <w:rPr>
                <w:rFonts w:ascii="맑은 고딕" w:eastAsia="맑은 고딕" w:hAnsi="맑은 고딕"/>
                <w:szCs w:val="20"/>
              </w:rPr>
              <w:t>: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</w:p>
          <w:p w14:paraId="45227DB9" w14:textId="78AD9BEF" w:rsidR="009F23FC" w:rsidRDefault="00CD7813" w:rsidP="009F23FC">
            <w:pPr>
              <w:ind w:left="20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중고나라로 결정</w:t>
            </w:r>
          </w:p>
          <w:p w14:paraId="37440607" w14:textId="7729EBD2" w:rsidR="00CD7813" w:rsidRDefault="00CD7813" w:rsidP="009F23FC">
            <w:pPr>
              <w:ind w:left="200"/>
              <w:rPr>
                <w:rFonts w:ascii="맑은 고딕" w:eastAsia="맑은 고딕" w:hAnsi="맑은 고딕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회의록:박준성이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작성</w:t>
            </w:r>
          </w:p>
          <w:p w14:paraId="1E48C3B6" w14:textId="5889FA9D" w:rsidR="00CD7813" w:rsidRDefault="00CD7813" w:rsidP="009F23FC">
            <w:pPr>
              <w:ind w:left="20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테이블정의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강진슬</w:t>
            </w:r>
            <w:proofErr w:type="spellEnd"/>
          </w:p>
          <w:p w14:paraId="40603832" w14:textId="125EB623" w:rsidR="00CD7813" w:rsidRDefault="00CD7813" w:rsidP="009F23FC">
            <w:pPr>
              <w:ind w:left="20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스토리 발표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r>
              <w:rPr>
                <w:rFonts w:ascii="맑은 고딕" w:eastAsia="맑은 고딕" w:hAnsi="맑은 고딕" w:hint="eastAsia"/>
                <w:szCs w:val="20"/>
              </w:rPr>
              <w:t>박준성</w:t>
            </w:r>
          </w:p>
          <w:p w14:paraId="567E0A1F" w14:textId="2003AAE7" w:rsidR="00CD7813" w:rsidRDefault="00CD7813" w:rsidP="009F23FC">
            <w:pPr>
              <w:ind w:left="20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수행계획서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r>
              <w:rPr>
                <w:rFonts w:ascii="맑은 고딕" w:eastAsia="맑은 고딕" w:hAnsi="맑은 고딕" w:hint="eastAsia"/>
                <w:szCs w:val="20"/>
              </w:rPr>
              <w:t>동성</w:t>
            </w:r>
          </w:p>
          <w:p w14:paraId="0ED4BB30" w14:textId="18E75228" w:rsidR="00CD7813" w:rsidRPr="009F23FC" w:rsidRDefault="00CD7813" w:rsidP="009F23FC">
            <w:pPr>
              <w:ind w:left="200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기능명세서 </w:t>
            </w:r>
            <w:r>
              <w:rPr>
                <w:rFonts w:ascii="맑은 고딕" w:eastAsia="맑은 고딕" w:hAnsi="맑은 고딕"/>
                <w:szCs w:val="20"/>
              </w:rPr>
              <w:t xml:space="preserve">–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홍준수</w:t>
            </w:r>
            <w:proofErr w:type="spellEnd"/>
          </w:p>
          <w:p w14:paraId="45A159A3" w14:textId="2AF4A1CF" w:rsidR="009F23FC" w:rsidRDefault="009F23FC" w:rsidP="009F23FC">
            <w:pPr>
              <w:ind w:left="200"/>
              <w:rPr>
                <w:rFonts w:ascii="맑은 고딕" w:eastAsia="맑은 고딕" w:hAnsi="맑은 고딕"/>
                <w:szCs w:val="20"/>
              </w:rPr>
            </w:pPr>
          </w:p>
          <w:p w14:paraId="05F059F2" w14:textId="16C67600" w:rsidR="009F23FC" w:rsidRPr="00A64FFD" w:rsidRDefault="00CD7813" w:rsidP="00A64FFD">
            <w:pPr>
              <w:pStyle w:val="af5"/>
              <w:numPr>
                <w:ilvl w:val="0"/>
                <w:numId w:val="38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레이아웃:오늘의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집</w:t>
            </w:r>
          </w:p>
          <w:p w14:paraId="4BC69251" w14:textId="1BE8173A" w:rsidR="00A64FFD" w:rsidRPr="00A64FFD" w:rsidRDefault="00A64FFD" w:rsidP="009F23FC">
            <w:pPr>
              <w:ind w:left="200"/>
              <w:rPr>
                <w:rFonts w:ascii="맑은 고딕" w:eastAsia="맑은 고딕" w:hAnsi="맑은 고딕"/>
                <w:szCs w:val="20"/>
              </w:rPr>
            </w:pPr>
          </w:p>
          <w:p w14:paraId="31CFD1D4" w14:textId="0968BD36" w:rsidR="00A64FFD" w:rsidRDefault="00CD7813" w:rsidP="00A64FFD">
            <w:pPr>
              <w:pStyle w:val="af5"/>
              <w:numPr>
                <w:ilvl w:val="0"/>
                <w:numId w:val="38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기능:추후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 xml:space="preserve"> 결정.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가이드라인 위주로.</w:t>
            </w:r>
          </w:p>
          <w:p w14:paraId="7AF9F32F" w14:textId="77777777" w:rsidR="00A64FFD" w:rsidRPr="00A64FFD" w:rsidRDefault="00A64FFD" w:rsidP="00A64FFD">
            <w:pPr>
              <w:pStyle w:val="af5"/>
              <w:rPr>
                <w:rFonts w:ascii="맑은 고딕" w:eastAsia="맑은 고딕" w:hAnsi="맑은 고딕"/>
                <w:szCs w:val="20"/>
              </w:rPr>
            </w:pPr>
          </w:p>
          <w:p w14:paraId="24CD81D1" w14:textId="2C56FB6A" w:rsidR="00A64FFD" w:rsidRDefault="00CD7813" w:rsidP="00A64FFD">
            <w:pPr>
              <w:pStyle w:val="af5"/>
              <w:numPr>
                <w:ilvl w:val="0"/>
                <w:numId w:val="38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U</w:t>
            </w:r>
            <w:r>
              <w:rPr>
                <w:rFonts w:ascii="맑은 고딕" w:eastAsia="맑은 고딕" w:hAnsi="맑은 고딕"/>
                <w:szCs w:val="20"/>
              </w:rPr>
              <w:t xml:space="preserve">I </w:t>
            </w:r>
            <w:r>
              <w:rPr>
                <w:rFonts w:ascii="맑은 고딕" w:eastAsia="맑은 고딕" w:hAnsi="맑은 고딕" w:hint="eastAsia"/>
                <w:szCs w:val="20"/>
              </w:rPr>
              <w:t>페이지 나눠서 하고 겹칠 때 정하기</w:t>
            </w:r>
          </w:p>
          <w:p w14:paraId="0D994056" w14:textId="77777777" w:rsidR="00A64FFD" w:rsidRPr="00A64FFD" w:rsidRDefault="00A64FFD" w:rsidP="00A64FFD">
            <w:pPr>
              <w:pStyle w:val="af5"/>
              <w:rPr>
                <w:rFonts w:ascii="맑은 고딕" w:eastAsia="맑은 고딕" w:hAnsi="맑은 고딕"/>
                <w:szCs w:val="20"/>
              </w:rPr>
            </w:pPr>
          </w:p>
          <w:p w14:paraId="28EC5583" w14:textId="0872D996" w:rsidR="00A64FFD" w:rsidRPr="00A64FFD" w:rsidRDefault="00CD7813" w:rsidP="00A64FFD">
            <w:pPr>
              <w:pStyle w:val="af5"/>
              <w:numPr>
                <w:ilvl w:val="0"/>
                <w:numId w:val="38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팀명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일정,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계획,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기능 분석,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코딩 규칙을 결정할 것</w:t>
            </w:r>
          </w:p>
          <w:p w14:paraId="343F3776" w14:textId="77777777" w:rsidR="009F23FC" w:rsidRPr="00A64FFD" w:rsidRDefault="009F23FC" w:rsidP="009F23FC">
            <w:pPr>
              <w:ind w:left="200"/>
              <w:rPr>
                <w:rFonts w:ascii="맑은 고딕" w:eastAsia="맑은 고딕" w:hAnsi="맑은 고딕"/>
                <w:szCs w:val="20"/>
              </w:rPr>
            </w:pPr>
          </w:p>
          <w:p w14:paraId="28C8DF7A" w14:textId="59F8AE2F" w:rsidR="009F23FC" w:rsidRPr="009F23FC" w:rsidRDefault="009F23FC" w:rsidP="009F23FC">
            <w:pPr>
              <w:ind w:left="200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3D320AA3" w14:textId="44C9C26F"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F24CF" w:rsidRPr="00B23191" w14:paraId="69099736" w14:textId="77777777" w:rsidTr="00472A67">
        <w:trPr>
          <w:trHeight w:val="132"/>
        </w:trPr>
        <w:tc>
          <w:tcPr>
            <w:tcW w:w="1256" w:type="dxa"/>
            <w:vMerge/>
          </w:tcPr>
          <w:p w14:paraId="70DB91C5" w14:textId="77777777" w:rsidR="00DF24CF" w:rsidRPr="00B23191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5BB4B81" w14:textId="77777777" w:rsidR="00645D57" w:rsidRDefault="00645D57" w:rsidP="00645D57">
            <w:pPr>
              <w:pStyle w:val="af5"/>
              <w:ind w:leftChars="0" w:left="760"/>
              <w:rPr>
                <w:rFonts w:ascii="맑은 고딕" w:eastAsia="맑은 고딕" w:hAnsi="맑은 고딕"/>
                <w:szCs w:val="20"/>
              </w:rPr>
            </w:pPr>
          </w:p>
          <w:p w14:paraId="1BBDF551" w14:textId="197CD908" w:rsidR="005A10A9" w:rsidRDefault="005A10A9" w:rsidP="00984AC8">
            <w:pPr>
              <w:rPr>
                <w:rFonts w:ascii="맑은 고딕" w:eastAsia="맑은 고딕" w:hAnsi="맑은 고딕"/>
                <w:szCs w:val="20"/>
              </w:rPr>
            </w:pPr>
          </w:p>
          <w:p w14:paraId="5CCB095F" w14:textId="77777777" w:rsidR="00984AC8" w:rsidRDefault="00984AC8" w:rsidP="00DF24CF">
            <w:pPr>
              <w:rPr>
                <w:rFonts w:ascii="맑은 고딕" w:eastAsia="맑은 고딕" w:hAnsi="맑은 고딕"/>
                <w:szCs w:val="20"/>
              </w:rPr>
            </w:pPr>
          </w:p>
          <w:p w14:paraId="38F06266" w14:textId="76218E66" w:rsidR="00DF24CF" w:rsidRPr="00DE7BA0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78FBA583" w14:textId="77777777" w:rsidR="00DF24CF" w:rsidRPr="00F601EC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F24CF" w:rsidRPr="00B23191" w14:paraId="6206AE02" w14:textId="77777777" w:rsidTr="00C4156A">
        <w:trPr>
          <w:trHeight w:val="2160"/>
        </w:trPr>
        <w:tc>
          <w:tcPr>
            <w:tcW w:w="1256" w:type="dxa"/>
            <w:vMerge/>
          </w:tcPr>
          <w:p w14:paraId="2FFADFF0" w14:textId="77777777" w:rsidR="00DF24CF" w:rsidRPr="00B23191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449C989" w14:textId="67426A4C" w:rsidR="00625E1D" w:rsidRPr="00A51635" w:rsidRDefault="00625E1D" w:rsidP="00A51635">
            <w:pPr>
              <w:pStyle w:val="af5"/>
              <w:ind w:leftChars="0" w:left="760"/>
              <w:rPr>
                <w:rFonts w:ascii="맑은 고딕" w:eastAsia="맑은 고딕" w:hAnsi="맑은 고딕"/>
                <w:szCs w:val="20"/>
              </w:rPr>
            </w:pPr>
          </w:p>
          <w:p w14:paraId="454D5463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42AB3F7E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3EAFA355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7319D68F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2B131CFF" w14:textId="6E96915E" w:rsidR="00DF24CF" w:rsidRPr="00E739E4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174C37D5" w14:textId="77777777" w:rsidR="00DF24CF" w:rsidRPr="00F601EC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6085CC9" w14:textId="77777777"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8"/>
      <w:footerReference w:type="default" r:id="rId9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47576" w14:textId="77777777" w:rsidR="003A3110" w:rsidRDefault="003A3110">
      <w:r>
        <w:separator/>
      </w:r>
    </w:p>
  </w:endnote>
  <w:endnote w:type="continuationSeparator" w:id="0">
    <w:p w14:paraId="293823BF" w14:textId="77777777" w:rsidR="003A3110" w:rsidRDefault="003A3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886"/>
    </w:tblGrid>
    <w:tr w:rsidR="005072CE" w14:paraId="68FDA910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B2657A8" w14:textId="77777777" w:rsidR="005072CE" w:rsidRDefault="00AC4297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14:paraId="664BAD44" w14:textId="77777777" w:rsidR="005072CE" w:rsidRDefault="00507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DA653" w14:textId="77777777" w:rsidR="003A3110" w:rsidRDefault="003A3110">
      <w:r>
        <w:separator/>
      </w:r>
    </w:p>
  </w:footnote>
  <w:footnote w:type="continuationSeparator" w:id="0">
    <w:p w14:paraId="2F93F2EA" w14:textId="77777777" w:rsidR="003A3110" w:rsidRDefault="003A3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709"/>
      <w:gridCol w:w="6379"/>
    </w:tblGrid>
    <w:tr w:rsidR="005072CE" w:rsidRPr="009A1C33" w14:paraId="6D86B970" w14:textId="77777777">
      <w:trPr>
        <w:trHeight w:val="539"/>
        <w:jc w:val="center"/>
      </w:trPr>
      <w:tc>
        <w:tcPr>
          <w:tcW w:w="2709" w:type="dxa"/>
          <w:vAlign w:val="bottom"/>
        </w:tcPr>
        <w:p w14:paraId="66A5EDDF" w14:textId="77777777"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14:paraId="06A37382" w14:textId="45854CD6"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AC4297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AC4297">
            <w:rPr>
              <w:rFonts w:ascii="Lucida Console" w:eastAsia="돋움" w:hAnsi="Lucida Console"/>
            </w:rPr>
            <w:fldChar w:fldCharType="separate"/>
          </w:r>
          <w:r w:rsidR="00CD7813">
            <w:rPr>
              <w:rFonts w:ascii="Lucida Console" w:eastAsia="돋움" w:hAnsi="Lucida Console" w:hint="eastAsia"/>
              <w:noProof/>
            </w:rPr>
            <w:t>2021</w:t>
          </w:r>
          <w:r w:rsidR="00CD7813">
            <w:rPr>
              <w:rFonts w:ascii="Lucida Console" w:eastAsia="돋움" w:hAnsi="Lucida Console" w:hint="eastAsia"/>
              <w:noProof/>
            </w:rPr>
            <w:t>년</w:t>
          </w:r>
          <w:r w:rsidR="00CD7813">
            <w:rPr>
              <w:rFonts w:ascii="Lucida Console" w:eastAsia="돋움" w:hAnsi="Lucida Console" w:hint="eastAsia"/>
              <w:noProof/>
            </w:rPr>
            <w:t xml:space="preserve"> 7</w:t>
          </w:r>
          <w:r w:rsidR="00CD7813">
            <w:rPr>
              <w:rFonts w:ascii="Lucida Console" w:eastAsia="돋움" w:hAnsi="Lucida Console" w:hint="eastAsia"/>
              <w:noProof/>
            </w:rPr>
            <w:t>월</w:t>
          </w:r>
          <w:r w:rsidR="00CD7813">
            <w:rPr>
              <w:rFonts w:ascii="Lucida Console" w:eastAsia="돋움" w:hAnsi="Lucida Console" w:hint="eastAsia"/>
              <w:noProof/>
            </w:rPr>
            <w:t xml:space="preserve"> 2</w:t>
          </w:r>
          <w:r w:rsidR="00CD7813">
            <w:rPr>
              <w:rFonts w:ascii="Lucida Console" w:eastAsia="돋움" w:hAnsi="Lucida Console" w:hint="eastAsia"/>
              <w:noProof/>
            </w:rPr>
            <w:t>일</w:t>
          </w:r>
          <w:r w:rsidR="00CD7813">
            <w:rPr>
              <w:rFonts w:ascii="Lucida Console" w:eastAsia="돋움" w:hAnsi="Lucida Console" w:hint="eastAsia"/>
              <w:noProof/>
            </w:rPr>
            <w:t xml:space="preserve"> </w:t>
          </w:r>
          <w:r w:rsidR="00CD7813">
            <w:rPr>
              <w:rFonts w:ascii="Lucida Console" w:eastAsia="돋움" w:hAnsi="Lucida Console" w:hint="eastAsia"/>
              <w:noProof/>
            </w:rPr>
            <w:t>오후</w:t>
          </w:r>
          <w:r w:rsidR="00CD7813">
            <w:rPr>
              <w:rFonts w:ascii="Lucida Console" w:eastAsia="돋움" w:hAnsi="Lucida Console" w:hint="eastAsia"/>
              <w:noProof/>
            </w:rPr>
            <w:t xml:space="preserve"> 1</w:t>
          </w:r>
          <w:r w:rsidR="00CD7813">
            <w:rPr>
              <w:rFonts w:ascii="Lucida Console" w:eastAsia="돋움" w:hAnsi="Lucida Console" w:hint="eastAsia"/>
              <w:noProof/>
            </w:rPr>
            <w:t>시</w:t>
          </w:r>
          <w:r w:rsidR="00CD7813">
            <w:rPr>
              <w:rFonts w:ascii="Lucida Console" w:eastAsia="돋움" w:hAnsi="Lucida Console" w:hint="eastAsia"/>
              <w:noProof/>
            </w:rPr>
            <w:t xml:space="preserve"> 54</w:t>
          </w:r>
          <w:r w:rsidR="00CD7813">
            <w:rPr>
              <w:rFonts w:ascii="Lucida Console" w:eastAsia="돋움" w:hAnsi="Lucida Console" w:hint="eastAsia"/>
              <w:noProof/>
            </w:rPr>
            <w:t>분</w:t>
          </w:r>
          <w:r w:rsidR="00AC4297">
            <w:rPr>
              <w:rFonts w:ascii="Lucida Console" w:eastAsia="돋움" w:hAnsi="Lucida Console"/>
            </w:rPr>
            <w:fldChar w:fldCharType="end"/>
          </w:r>
        </w:p>
        <w:p w14:paraId="4793007E" w14:textId="16A79BFC"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>:</w:t>
          </w:r>
          <w:r w:rsidR="00A64FFD">
            <w:rPr>
              <w:rFonts w:ascii="Lucida Console" w:eastAsia="돋움" w:hAnsi="Lucida Console"/>
            </w:rPr>
            <w:t>1</w:t>
          </w:r>
          <w:r w:rsidR="00866719">
            <w:rPr>
              <w:rFonts w:ascii="Lucida Console" w:eastAsia="돋움" w:hAnsi="Lucida Console" w:hint="eastAsia"/>
            </w:rPr>
            <w:t>조</w:t>
          </w:r>
          <w:r w:rsidRPr="009A1C33">
            <w:rPr>
              <w:rFonts w:ascii="Lucida Console" w:eastAsia="돋움" w:hAnsi="Lucida Console"/>
            </w:rPr>
            <w:t xml:space="preserve"> </w:t>
          </w:r>
          <w:r w:rsidR="006417D1">
            <w:rPr>
              <w:rFonts w:ascii="Lucida Console" w:eastAsia="돋움" w:hAnsi="돋움" w:hint="eastAsia"/>
            </w:rPr>
            <w:t xml:space="preserve">  </w:t>
          </w:r>
        </w:p>
      </w:tc>
    </w:tr>
  </w:tbl>
  <w:p w14:paraId="6484EB75" w14:textId="77777777"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2538A"/>
    <w:multiLevelType w:val="hybridMultilevel"/>
    <w:tmpl w:val="8F345630"/>
    <w:lvl w:ilvl="0" w:tplc="F836D3B0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0596094A"/>
    <w:multiLevelType w:val="hybridMultilevel"/>
    <w:tmpl w:val="CC3A41C0"/>
    <w:lvl w:ilvl="0" w:tplc="628C1C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 w15:restartNumberingAfterBreak="0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A3803"/>
    <w:multiLevelType w:val="hybridMultilevel"/>
    <w:tmpl w:val="6CCC622A"/>
    <w:lvl w:ilvl="0" w:tplc="0D4441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4879DC"/>
    <w:multiLevelType w:val="hybridMultilevel"/>
    <w:tmpl w:val="9BF23A52"/>
    <w:lvl w:ilvl="0" w:tplc="08F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3820CFE"/>
    <w:multiLevelType w:val="hybridMultilevel"/>
    <w:tmpl w:val="EB12D458"/>
    <w:lvl w:ilvl="0" w:tplc="F3C6A2F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C2C75DC"/>
    <w:multiLevelType w:val="hybridMultilevel"/>
    <w:tmpl w:val="CDCCBBBE"/>
    <w:lvl w:ilvl="0" w:tplc="2AB489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3" w15:restartNumberingAfterBreak="0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A4BAA"/>
    <w:multiLevelType w:val="hybridMultilevel"/>
    <w:tmpl w:val="C4F20F88"/>
    <w:lvl w:ilvl="0" w:tplc="CFFA615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CF57277"/>
    <w:multiLevelType w:val="hybridMultilevel"/>
    <w:tmpl w:val="4ECEA154"/>
    <w:lvl w:ilvl="0" w:tplc="9296F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7" w15:restartNumberingAfterBreak="0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8" w15:restartNumberingAfterBreak="0">
    <w:nsid w:val="39970A18"/>
    <w:multiLevelType w:val="hybridMultilevel"/>
    <w:tmpl w:val="93D03322"/>
    <w:lvl w:ilvl="0" w:tplc="61C67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8700FC"/>
    <w:multiLevelType w:val="hybridMultilevel"/>
    <w:tmpl w:val="D0C23C32"/>
    <w:lvl w:ilvl="0" w:tplc="91328E18">
      <w:numFmt w:val="bullet"/>
      <w:lvlText w:val=""/>
      <w:lvlJc w:val="left"/>
      <w:pPr>
        <w:ind w:left="5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1" w15:restartNumberingAfterBreak="0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D736C4E"/>
    <w:multiLevelType w:val="hybridMultilevel"/>
    <w:tmpl w:val="A7365A24"/>
    <w:lvl w:ilvl="0" w:tplc="1DFA640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851F16"/>
    <w:multiLevelType w:val="hybridMultilevel"/>
    <w:tmpl w:val="E4CE5E24"/>
    <w:lvl w:ilvl="0" w:tplc="06729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88B05B5"/>
    <w:multiLevelType w:val="hybridMultilevel"/>
    <w:tmpl w:val="711CB0A2"/>
    <w:lvl w:ilvl="0" w:tplc="0258339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8" w15:restartNumberingAfterBreak="0">
    <w:nsid w:val="5CA01E71"/>
    <w:multiLevelType w:val="hybridMultilevel"/>
    <w:tmpl w:val="779642C6"/>
    <w:lvl w:ilvl="0" w:tplc="94D8B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FCE3400"/>
    <w:multiLevelType w:val="hybridMultilevel"/>
    <w:tmpl w:val="0FD49818"/>
    <w:lvl w:ilvl="0" w:tplc="7AAA339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31" w15:restartNumberingAfterBreak="0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32" w15:restartNumberingAfterBreak="0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34" w15:restartNumberingAfterBreak="0">
    <w:nsid w:val="714D618E"/>
    <w:multiLevelType w:val="hybridMultilevel"/>
    <w:tmpl w:val="F274CF5A"/>
    <w:lvl w:ilvl="0" w:tplc="6C7C36C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8FF1881"/>
    <w:multiLevelType w:val="hybridMultilevel"/>
    <w:tmpl w:val="0B64713A"/>
    <w:lvl w:ilvl="0" w:tplc="C7405DE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36"/>
  </w:num>
  <w:num w:numId="3">
    <w:abstractNumId w:val="6"/>
  </w:num>
  <w:num w:numId="4">
    <w:abstractNumId w:val="22"/>
  </w:num>
  <w:num w:numId="5">
    <w:abstractNumId w:val="16"/>
  </w:num>
  <w:num w:numId="6">
    <w:abstractNumId w:val="25"/>
  </w:num>
  <w:num w:numId="7">
    <w:abstractNumId w:val="30"/>
  </w:num>
  <w:num w:numId="8">
    <w:abstractNumId w:val="31"/>
  </w:num>
  <w:num w:numId="9">
    <w:abstractNumId w:val="17"/>
  </w:num>
  <w:num w:numId="10">
    <w:abstractNumId w:val="27"/>
  </w:num>
  <w:num w:numId="11">
    <w:abstractNumId w:val="0"/>
  </w:num>
  <w:num w:numId="12">
    <w:abstractNumId w:val="2"/>
  </w:num>
  <w:num w:numId="13">
    <w:abstractNumId w:val="21"/>
  </w:num>
  <w:num w:numId="14">
    <w:abstractNumId w:val="12"/>
  </w:num>
  <w:num w:numId="15">
    <w:abstractNumId w:val="10"/>
  </w:num>
  <w:num w:numId="16">
    <w:abstractNumId w:val="33"/>
  </w:num>
  <w:num w:numId="17">
    <w:abstractNumId w:val="20"/>
  </w:num>
  <w:num w:numId="18">
    <w:abstractNumId w:val="5"/>
  </w:num>
  <w:num w:numId="19">
    <w:abstractNumId w:val="37"/>
  </w:num>
  <w:num w:numId="20">
    <w:abstractNumId w:val="32"/>
  </w:num>
  <w:num w:numId="21">
    <w:abstractNumId w:val="1"/>
  </w:num>
  <w:num w:numId="22">
    <w:abstractNumId w:val="9"/>
  </w:num>
  <w:num w:numId="23">
    <w:abstractNumId w:val="34"/>
  </w:num>
  <w:num w:numId="24">
    <w:abstractNumId w:val="26"/>
  </w:num>
  <w:num w:numId="25">
    <w:abstractNumId w:val="35"/>
  </w:num>
  <w:num w:numId="26">
    <w:abstractNumId w:val="24"/>
  </w:num>
  <w:num w:numId="27">
    <w:abstractNumId w:val="15"/>
  </w:num>
  <w:num w:numId="28">
    <w:abstractNumId w:val="29"/>
  </w:num>
  <w:num w:numId="29">
    <w:abstractNumId w:val="23"/>
  </w:num>
  <w:num w:numId="30">
    <w:abstractNumId w:val="14"/>
  </w:num>
  <w:num w:numId="31">
    <w:abstractNumId w:val="28"/>
  </w:num>
  <w:num w:numId="32">
    <w:abstractNumId w:val="8"/>
  </w:num>
  <w:num w:numId="33">
    <w:abstractNumId w:val="7"/>
  </w:num>
  <w:num w:numId="34">
    <w:abstractNumId w:val="11"/>
  </w:num>
  <w:num w:numId="35">
    <w:abstractNumId w:val="18"/>
  </w:num>
  <w:num w:numId="36">
    <w:abstractNumId w:val="4"/>
  </w:num>
  <w:num w:numId="37">
    <w:abstractNumId w:val="19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CE"/>
    <w:rsid w:val="000018E1"/>
    <w:rsid w:val="00001CAF"/>
    <w:rsid w:val="00003264"/>
    <w:rsid w:val="00007434"/>
    <w:rsid w:val="00007813"/>
    <w:rsid w:val="0001089A"/>
    <w:rsid w:val="00010E49"/>
    <w:rsid w:val="00013220"/>
    <w:rsid w:val="000176E1"/>
    <w:rsid w:val="00020F51"/>
    <w:rsid w:val="00031F7C"/>
    <w:rsid w:val="000467F2"/>
    <w:rsid w:val="00050283"/>
    <w:rsid w:val="000728EC"/>
    <w:rsid w:val="00075357"/>
    <w:rsid w:val="00077932"/>
    <w:rsid w:val="00080816"/>
    <w:rsid w:val="00082242"/>
    <w:rsid w:val="00085DFD"/>
    <w:rsid w:val="000860DE"/>
    <w:rsid w:val="00093BBE"/>
    <w:rsid w:val="000978AF"/>
    <w:rsid w:val="000A2364"/>
    <w:rsid w:val="000A4556"/>
    <w:rsid w:val="000A6E4C"/>
    <w:rsid w:val="000B73D8"/>
    <w:rsid w:val="000C3BF6"/>
    <w:rsid w:val="000C4CE8"/>
    <w:rsid w:val="000D2419"/>
    <w:rsid w:val="000E368A"/>
    <w:rsid w:val="000E40BD"/>
    <w:rsid w:val="000F0976"/>
    <w:rsid w:val="000F40F9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4166D"/>
    <w:rsid w:val="00151657"/>
    <w:rsid w:val="001552E7"/>
    <w:rsid w:val="00156658"/>
    <w:rsid w:val="00161718"/>
    <w:rsid w:val="0016407D"/>
    <w:rsid w:val="001670BE"/>
    <w:rsid w:val="00170A6E"/>
    <w:rsid w:val="00171116"/>
    <w:rsid w:val="00171B7C"/>
    <w:rsid w:val="0017696B"/>
    <w:rsid w:val="001769B7"/>
    <w:rsid w:val="00181647"/>
    <w:rsid w:val="00184765"/>
    <w:rsid w:val="00184F37"/>
    <w:rsid w:val="001976D3"/>
    <w:rsid w:val="001A273F"/>
    <w:rsid w:val="001A277B"/>
    <w:rsid w:val="001A31EF"/>
    <w:rsid w:val="001A48D2"/>
    <w:rsid w:val="001A517E"/>
    <w:rsid w:val="001B0366"/>
    <w:rsid w:val="001B03E5"/>
    <w:rsid w:val="001B096F"/>
    <w:rsid w:val="001B0CA5"/>
    <w:rsid w:val="001B25FA"/>
    <w:rsid w:val="001C3541"/>
    <w:rsid w:val="001C7A59"/>
    <w:rsid w:val="001D038E"/>
    <w:rsid w:val="001D0AF4"/>
    <w:rsid w:val="001D32E8"/>
    <w:rsid w:val="001D525E"/>
    <w:rsid w:val="001E486A"/>
    <w:rsid w:val="001E6045"/>
    <w:rsid w:val="001F4A30"/>
    <w:rsid w:val="00200024"/>
    <w:rsid w:val="00213995"/>
    <w:rsid w:val="002139FC"/>
    <w:rsid w:val="00216478"/>
    <w:rsid w:val="0021767E"/>
    <w:rsid w:val="0022269F"/>
    <w:rsid w:val="00222ACA"/>
    <w:rsid w:val="00223B7D"/>
    <w:rsid w:val="002342E3"/>
    <w:rsid w:val="002365EF"/>
    <w:rsid w:val="00241024"/>
    <w:rsid w:val="00241981"/>
    <w:rsid w:val="002429CC"/>
    <w:rsid w:val="00246D7D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2BA6"/>
    <w:rsid w:val="00294E8A"/>
    <w:rsid w:val="0029586C"/>
    <w:rsid w:val="00296D0E"/>
    <w:rsid w:val="002A0982"/>
    <w:rsid w:val="002A6811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03D79"/>
    <w:rsid w:val="00322007"/>
    <w:rsid w:val="00326381"/>
    <w:rsid w:val="003616C9"/>
    <w:rsid w:val="00362908"/>
    <w:rsid w:val="00371277"/>
    <w:rsid w:val="00372B5B"/>
    <w:rsid w:val="0038415B"/>
    <w:rsid w:val="00394402"/>
    <w:rsid w:val="00396D2C"/>
    <w:rsid w:val="00397736"/>
    <w:rsid w:val="003A17AC"/>
    <w:rsid w:val="003A3110"/>
    <w:rsid w:val="003A4696"/>
    <w:rsid w:val="003A4B6F"/>
    <w:rsid w:val="003A762F"/>
    <w:rsid w:val="003B39E3"/>
    <w:rsid w:val="003B690B"/>
    <w:rsid w:val="003B6B69"/>
    <w:rsid w:val="003C05E2"/>
    <w:rsid w:val="003C44D7"/>
    <w:rsid w:val="003D330F"/>
    <w:rsid w:val="003E5A16"/>
    <w:rsid w:val="003E5F74"/>
    <w:rsid w:val="003E6315"/>
    <w:rsid w:val="003F37B4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74C"/>
    <w:rsid w:val="00466DC1"/>
    <w:rsid w:val="0047114C"/>
    <w:rsid w:val="00472A67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4F29CA"/>
    <w:rsid w:val="0050682C"/>
    <w:rsid w:val="00507284"/>
    <w:rsid w:val="005072CE"/>
    <w:rsid w:val="00511FD5"/>
    <w:rsid w:val="0052792C"/>
    <w:rsid w:val="005305A5"/>
    <w:rsid w:val="00531847"/>
    <w:rsid w:val="005333DC"/>
    <w:rsid w:val="00550201"/>
    <w:rsid w:val="005543BB"/>
    <w:rsid w:val="0055465C"/>
    <w:rsid w:val="0056411D"/>
    <w:rsid w:val="0056771C"/>
    <w:rsid w:val="005719A4"/>
    <w:rsid w:val="0057549E"/>
    <w:rsid w:val="00575CEE"/>
    <w:rsid w:val="00582707"/>
    <w:rsid w:val="00583CCB"/>
    <w:rsid w:val="00584217"/>
    <w:rsid w:val="00585EB3"/>
    <w:rsid w:val="005A10A9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5F7EF5"/>
    <w:rsid w:val="0060003F"/>
    <w:rsid w:val="006005D5"/>
    <w:rsid w:val="0060163E"/>
    <w:rsid w:val="00602CA1"/>
    <w:rsid w:val="006070FD"/>
    <w:rsid w:val="00610A7F"/>
    <w:rsid w:val="00611195"/>
    <w:rsid w:val="00617818"/>
    <w:rsid w:val="00622C31"/>
    <w:rsid w:val="0062414D"/>
    <w:rsid w:val="00625E1D"/>
    <w:rsid w:val="00637423"/>
    <w:rsid w:val="006417D1"/>
    <w:rsid w:val="00645D57"/>
    <w:rsid w:val="00651783"/>
    <w:rsid w:val="006527B8"/>
    <w:rsid w:val="006560C6"/>
    <w:rsid w:val="0066531F"/>
    <w:rsid w:val="00666A15"/>
    <w:rsid w:val="00667A18"/>
    <w:rsid w:val="00670016"/>
    <w:rsid w:val="00682B25"/>
    <w:rsid w:val="00685C02"/>
    <w:rsid w:val="00687025"/>
    <w:rsid w:val="006922DC"/>
    <w:rsid w:val="00693423"/>
    <w:rsid w:val="00694A76"/>
    <w:rsid w:val="006950AB"/>
    <w:rsid w:val="006B1CF9"/>
    <w:rsid w:val="006C187D"/>
    <w:rsid w:val="006C477C"/>
    <w:rsid w:val="006C4D63"/>
    <w:rsid w:val="006D3CEE"/>
    <w:rsid w:val="006E6306"/>
    <w:rsid w:val="006F0F73"/>
    <w:rsid w:val="006F50A5"/>
    <w:rsid w:val="006F6A8F"/>
    <w:rsid w:val="00700424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66F4D"/>
    <w:rsid w:val="0077354F"/>
    <w:rsid w:val="0077374B"/>
    <w:rsid w:val="00774614"/>
    <w:rsid w:val="00780A65"/>
    <w:rsid w:val="007872F7"/>
    <w:rsid w:val="00791A8C"/>
    <w:rsid w:val="007A10D5"/>
    <w:rsid w:val="007C7E55"/>
    <w:rsid w:val="007D120C"/>
    <w:rsid w:val="007D23F7"/>
    <w:rsid w:val="007E0F65"/>
    <w:rsid w:val="007F2E9C"/>
    <w:rsid w:val="007F43F5"/>
    <w:rsid w:val="008040B4"/>
    <w:rsid w:val="00807F82"/>
    <w:rsid w:val="00813364"/>
    <w:rsid w:val="008135C6"/>
    <w:rsid w:val="00817574"/>
    <w:rsid w:val="00821555"/>
    <w:rsid w:val="00827ADD"/>
    <w:rsid w:val="008372FD"/>
    <w:rsid w:val="00844946"/>
    <w:rsid w:val="00846970"/>
    <w:rsid w:val="00856FA6"/>
    <w:rsid w:val="00864987"/>
    <w:rsid w:val="00866719"/>
    <w:rsid w:val="008712AE"/>
    <w:rsid w:val="008801AB"/>
    <w:rsid w:val="00885B49"/>
    <w:rsid w:val="00887A80"/>
    <w:rsid w:val="00890669"/>
    <w:rsid w:val="008A3501"/>
    <w:rsid w:val="008A3709"/>
    <w:rsid w:val="008B3B83"/>
    <w:rsid w:val="008B59CB"/>
    <w:rsid w:val="008C0561"/>
    <w:rsid w:val="008C6AC1"/>
    <w:rsid w:val="008D102C"/>
    <w:rsid w:val="008D2429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26C1A"/>
    <w:rsid w:val="00931BB6"/>
    <w:rsid w:val="009377CE"/>
    <w:rsid w:val="00940707"/>
    <w:rsid w:val="0095134D"/>
    <w:rsid w:val="00954605"/>
    <w:rsid w:val="00956CB7"/>
    <w:rsid w:val="0097111F"/>
    <w:rsid w:val="009728F2"/>
    <w:rsid w:val="00972DC2"/>
    <w:rsid w:val="0097488C"/>
    <w:rsid w:val="009748A8"/>
    <w:rsid w:val="00984AC8"/>
    <w:rsid w:val="009A08BE"/>
    <w:rsid w:val="009A1C33"/>
    <w:rsid w:val="009A37F0"/>
    <w:rsid w:val="009A52CE"/>
    <w:rsid w:val="009A61D3"/>
    <w:rsid w:val="009A7EEC"/>
    <w:rsid w:val="009B0679"/>
    <w:rsid w:val="009B3364"/>
    <w:rsid w:val="009B546C"/>
    <w:rsid w:val="009B78C2"/>
    <w:rsid w:val="009C6F83"/>
    <w:rsid w:val="009F1D54"/>
    <w:rsid w:val="009F23FC"/>
    <w:rsid w:val="00A03072"/>
    <w:rsid w:val="00A04397"/>
    <w:rsid w:val="00A066FD"/>
    <w:rsid w:val="00A14880"/>
    <w:rsid w:val="00A215E6"/>
    <w:rsid w:val="00A249EA"/>
    <w:rsid w:val="00A276B2"/>
    <w:rsid w:val="00A31561"/>
    <w:rsid w:val="00A31784"/>
    <w:rsid w:val="00A34855"/>
    <w:rsid w:val="00A43C20"/>
    <w:rsid w:val="00A51635"/>
    <w:rsid w:val="00A57ECC"/>
    <w:rsid w:val="00A64FFD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94544"/>
    <w:rsid w:val="00AA2022"/>
    <w:rsid w:val="00AA2D12"/>
    <w:rsid w:val="00AA7CF0"/>
    <w:rsid w:val="00AB37E7"/>
    <w:rsid w:val="00AC4297"/>
    <w:rsid w:val="00AC4364"/>
    <w:rsid w:val="00AC78F7"/>
    <w:rsid w:val="00AD085F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2438"/>
    <w:rsid w:val="00B4650B"/>
    <w:rsid w:val="00B61175"/>
    <w:rsid w:val="00B618E5"/>
    <w:rsid w:val="00B62F30"/>
    <w:rsid w:val="00B72FD3"/>
    <w:rsid w:val="00B74045"/>
    <w:rsid w:val="00B7406F"/>
    <w:rsid w:val="00B74782"/>
    <w:rsid w:val="00B75CDB"/>
    <w:rsid w:val="00B84C52"/>
    <w:rsid w:val="00BA6DA1"/>
    <w:rsid w:val="00BB0DC2"/>
    <w:rsid w:val="00BC679D"/>
    <w:rsid w:val="00BD1634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4DD0"/>
    <w:rsid w:val="00C250C1"/>
    <w:rsid w:val="00C27CEB"/>
    <w:rsid w:val="00C31A74"/>
    <w:rsid w:val="00C37EC7"/>
    <w:rsid w:val="00C417D3"/>
    <w:rsid w:val="00C42E13"/>
    <w:rsid w:val="00C45776"/>
    <w:rsid w:val="00C47055"/>
    <w:rsid w:val="00C5205A"/>
    <w:rsid w:val="00C542A2"/>
    <w:rsid w:val="00C57543"/>
    <w:rsid w:val="00C71D6B"/>
    <w:rsid w:val="00C75CC8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D7813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5AEE"/>
    <w:rsid w:val="00D17BA9"/>
    <w:rsid w:val="00D20000"/>
    <w:rsid w:val="00D34C62"/>
    <w:rsid w:val="00D40864"/>
    <w:rsid w:val="00D4098E"/>
    <w:rsid w:val="00D44305"/>
    <w:rsid w:val="00D5068B"/>
    <w:rsid w:val="00D54686"/>
    <w:rsid w:val="00D54CB3"/>
    <w:rsid w:val="00D60715"/>
    <w:rsid w:val="00D6159C"/>
    <w:rsid w:val="00D6258D"/>
    <w:rsid w:val="00D62AC0"/>
    <w:rsid w:val="00D63337"/>
    <w:rsid w:val="00D63D01"/>
    <w:rsid w:val="00D73E0C"/>
    <w:rsid w:val="00D8170B"/>
    <w:rsid w:val="00D82CC3"/>
    <w:rsid w:val="00DA1CF5"/>
    <w:rsid w:val="00DB278A"/>
    <w:rsid w:val="00DB474E"/>
    <w:rsid w:val="00DC60E2"/>
    <w:rsid w:val="00DD0D8C"/>
    <w:rsid w:val="00DD5ED4"/>
    <w:rsid w:val="00DE42DE"/>
    <w:rsid w:val="00DE462E"/>
    <w:rsid w:val="00DE7BA0"/>
    <w:rsid w:val="00DF24CF"/>
    <w:rsid w:val="00E00767"/>
    <w:rsid w:val="00E02EB6"/>
    <w:rsid w:val="00E0354C"/>
    <w:rsid w:val="00E04370"/>
    <w:rsid w:val="00E04734"/>
    <w:rsid w:val="00E054CB"/>
    <w:rsid w:val="00E165AC"/>
    <w:rsid w:val="00E203D2"/>
    <w:rsid w:val="00E21047"/>
    <w:rsid w:val="00E26204"/>
    <w:rsid w:val="00E33505"/>
    <w:rsid w:val="00E34AEF"/>
    <w:rsid w:val="00E35B17"/>
    <w:rsid w:val="00E37866"/>
    <w:rsid w:val="00E44EE8"/>
    <w:rsid w:val="00E45D0F"/>
    <w:rsid w:val="00E46AEB"/>
    <w:rsid w:val="00E5272E"/>
    <w:rsid w:val="00E612CB"/>
    <w:rsid w:val="00E73434"/>
    <w:rsid w:val="00E739E4"/>
    <w:rsid w:val="00E77D66"/>
    <w:rsid w:val="00E8073B"/>
    <w:rsid w:val="00E82AC9"/>
    <w:rsid w:val="00E8402B"/>
    <w:rsid w:val="00E84B93"/>
    <w:rsid w:val="00E91F8F"/>
    <w:rsid w:val="00EA3E81"/>
    <w:rsid w:val="00EA4F57"/>
    <w:rsid w:val="00EA54D7"/>
    <w:rsid w:val="00EB0A3A"/>
    <w:rsid w:val="00EB1619"/>
    <w:rsid w:val="00EB64B4"/>
    <w:rsid w:val="00EB7FF2"/>
    <w:rsid w:val="00EE7D35"/>
    <w:rsid w:val="00EF6F5E"/>
    <w:rsid w:val="00F14FD7"/>
    <w:rsid w:val="00F15169"/>
    <w:rsid w:val="00F1668C"/>
    <w:rsid w:val="00F21CAF"/>
    <w:rsid w:val="00F2610A"/>
    <w:rsid w:val="00F37718"/>
    <w:rsid w:val="00F46691"/>
    <w:rsid w:val="00F521AE"/>
    <w:rsid w:val="00F528C8"/>
    <w:rsid w:val="00F53878"/>
    <w:rsid w:val="00F55D29"/>
    <w:rsid w:val="00F569BD"/>
    <w:rsid w:val="00F601EC"/>
    <w:rsid w:val="00F7390C"/>
    <w:rsid w:val="00F75870"/>
    <w:rsid w:val="00F809FE"/>
    <w:rsid w:val="00F8223F"/>
    <w:rsid w:val="00F8463C"/>
    <w:rsid w:val="00F862DE"/>
    <w:rsid w:val="00FA4833"/>
    <w:rsid w:val="00FB18B6"/>
    <w:rsid w:val="00FB5C5F"/>
    <w:rsid w:val="00FD1FBF"/>
    <w:rsid w:val="00FD5D61"/>
    <w:rsid w:val="00FD7A73"/>
    <w:rsid w:val="00FE04E3"/>
    <w:rsid w:val="00FE212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5B9DC"/>
  <w15:docId w15:val="{68A91CB0-DED8-4126-935A-631712D8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  <w:style w:type="character" w:styleId="af6">
    <w:name w:val="Emphasis"/>
    <w:basedOn w:val="a1"/>
    <w:qFormat/>
    <w:rsid w:val="00303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AD85-9B6E-4628-88E4-87DF8C73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모니터링.dot</Template>
  <TotalTime>4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모바일리더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82103</dc:creator>
  <cp:keywords/>
  <dc:description/>
  <cp:lastModifiedBy>박 준성</cp:lastModifiedBy>
  <cp:revision>3</cp:revision>
  <cp:lastPrinted>2010-04-28T02:48:00Z</cp:lastPrinted>
  <dcterms:created xsi:type="dcterms:W3CDTF">2021-06-28T08:39:00Z</dcterms:created>
  <dcterms:modified xsi:type="dcterms:W3CDTF">2021-07-02T04:58:00Z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